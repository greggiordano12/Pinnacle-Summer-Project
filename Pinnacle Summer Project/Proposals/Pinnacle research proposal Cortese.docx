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AC31E" w14:textId="58DF744C" w:rsidR="00B949BA" w:rsidRDefault="00B949BA" w:rsidP="00771820">
      <w:pPr>
        <w:spacing w:after="0" w:line="276" w:lineRule="auto"/>
      </w:pPr>
      <w:r>
        <w:t>First Name:</w:t>
      </w:r>
      <w:r w:rsidR="009E28F8">
        <w:t xml:space="preserve"> Vincent</w:t>
      </w:r>
    </w:p>
    <w:p w14:paraId="534C0B06" w14:textId="17922661" w:rsidR="00B949BA" w:rsidRDefault="00B949BA" w:rsidP="00771820">
      <w:pPr>
        <w:spacing w:after="0" w:line="276" w:lineRule="auto"/>
      </w:pPr>
      <w:r>
        <w:t>Last Name:</w:t>
      </w:r>
      <w:r w:rsidR="009E28F8">
        <w:t xml:space="preserve"> Cortese</w:t>
      </w:r>
    </w:p>
    <w:p w14:paraId="274FC234" w14:textId="74B6633E" w:rsidR="00B949BA" w:rsidRDefault="00B949BA" w:rsidP="00771820">
      <w:pPr>
        <w:spacing w:after="0" w:line="276" w:lineRule="auto"/>
      </w:pPr>
      <w:r>
        <w:t>CWID:</w:t>
      </w:r>
      <w:r w:rsidR="009E28F8">
        <w:t xml:space="preserve"> 10425225</w:t>
      </w:r>
    </w:p>
    <w:p w14:paraId="551FE55C" w14:textId="66C5781C" w:rsidR="00506701" w:rsidRDefault="00B949BA" w:rsidP="00771820">
      <w:pPr>
        <w:spacing w:after="0" w:line="276" w:lineRule="auto"/>
      </w:pPr>
      <w:r>
        <w:t>Stevens Email:</w:t>
      </w:r>
      <w:r w:rsidR="009E28F8">
        <w:t xml:space="preserve"> </w:t>
      </w:r>
      <w:hyperlink r:id="rId7" w:history="1">
        <w:r w:rsidR="00506701" w:rsidRPr="001A0F91">
          <w:rPr>
            <w:rStyle w:val="Hyperlink"/>
          </w:rPr>
          <w:t>vcortese@stevens.edu</w:t>
        </w:r>
      </w:hyperlink>
    </w:p>
    <w:p w14:paraId="7FE25D37" w14:textId="00E5C701" w:rsidR="00B949BA" w:rsidRDefault="00B949BA" w:rsidP="00771820">
      <w:pPr>
        <w:spacing w:after="0" w:line="276" w:lineRule="auto"/>
      </w:pPr>
      <w:r>
        <w:t>Research Advisor First Name:</w:t>
      </w:r>
      <w:r w:rsidR="009E28F8">
        <w:t xml:space="preserve"> Majeed</w:t>
      </w:r>
    </w:p>
    <w:p w14:paraId="2A1EFA5F" w14:textId="2BCB245F" w:rsidR="00B949BA" w:rsidRDefault="00B949BA" w:rsidP="00771820">
      <w:pPr>
        <w:spacing w:after="0" w:line="276" w:lineRule="auto"/>
      </w:pPr>
      <w:r>
        <w:t>Research Advisor Last Name:</w:t>
      </w:r>
      <w:r w:rsidR="009E28F8">
        <w:t xml:space="preserve"> </w:t>
      </w:r>
      <w:proofErr w:type="spellStart"/>
      <w:r w:rsidR="009E28F8">
        <w:t>Simaan</w:t>
      </w:r>
      <w:proofErr w:type="spellEnd"/>
    </w:p>
    <w:p w14:paraId="0177DDDD" w14:textId="34628102" w:rsidR="00B949BA" w:rsidRDefault="00B949BA" w:rsidP="00771820">
      <w:pPr>
        <w:spacing w:after="0" w:line="276" w:lineRule="auto"/>
      </w:pPr>
      <w:r>
        <w:t>Research Advisor Email:</w:t>
      </w:r>
      <w:r w:rsidR="009E28F8">
        <w:t xml:space="preserve"> msimaan@stevens.edu</w:t>
      </w:r>
    </w:p>
    <w:p w14:paraId="6E872878" w14:textId="5713DB81" w:rsidR="00B949BA" w:rsidRDefault="00B949BA" w:rsidP="00771820">
      <w:pPr>
        <w:spacing w:after="0" w:line="276" w:lineRule="auto"/>
      </w:pPr>
      <w:r>
        <w:t>Research Advisor Department</w:t>
      </w:r>
      <w:r w:rsidR="009E28F8">
        <w:t>: School of Business</w:t>
      </w:r>
    </w:p>
    <w:p w14:paraId="522884D8" w14:textId="409DC009" w:rsidR="00B949BA" w:rsidRDefault="00B949BA" w:rsidP="00771820">
      <w:pPr>
        <w:spacing w:after="0" w:line="276" w:lineRule="auto"/>
      </w:pPr>
      <w:r>
        <w:t>Project Title:</w:t>
      </w:r>
      <w:r w:rsidR="009E28F8">
        <w:t xml:space="preserve"> </w:t>
      </w:r>
      <w:r w:rsidR="00D62A6E">
        <w:t xml:space="preserve">Implementing </w:t>
      </w:r>
      <w:r w:rsidR="00401272">
        <w:t>Volatility into Investor’s Portfolios</w:t>
      </w:r>
    </w:p>
    <w:p w14:paraId="7BCC3D56" w14:textId="77777777" w:rsidR="00771820" w:rsidRPr="00C16C65" w:rsidRDefault="00771820" w:rsidP="00771820">
      <w:pPr>
        <w:spacing w:after="0" w:line="276" w:lineRule="auto"/>
        <w:rPr>
          <w:color w:val="FF0000"/>
        </w:rPr>
      </w:pPr>
      <w:r w:rsidRPr="00C16C65">
        <w:rPr>
          <w:color w:val="FF0000"/>
        </w:rPr>
        <w:t>Project Partner: Gregory Giordano</w:t>
      </w:r>
    </w:p>
    <w:p w14:paraId="46E1EE19" w14:textId="7EECC1A5" w:rsidR="00771820" w:rsidRPr="00C16C65" w:rsidRDefault="00771820" w:rsidP="00771820">
      <w:pPr>
        <w:pStyle w:val="Default"/>
        <w:spacing w:line="276" w:lineRule="auto"/>
        <w:rPr>
          <w:color w:val="FF0000"/>
        </w:rPr>
      </w:pPr>
      <w:r w:rsidRPr="00C16C65">
        <w:rPr>
          <w:color w:val="FF0000"/>
        </w:rPr>
        <w:t>CWID: 10428603</w:t>
      </w:r>
    </w:p>
    <w:p w14:paraId="6478088D" w14:textId="50EDF14A" w:rsidR="00771820" w:rsidRDefault="00771820" w:rsidP="00771820">
      <w:pPr>
        <w:pStyle w:val="Default"/>
        <w:spacing w:line="276" w:lineRule="auto"/>
        <w:rPr>
          <w:rStyle w:val="Hyperlink"/>
          <w:rFonts w:ascii="Cambria" w:hAnsi="Cambria" w:cs="Cambria"/>
          <w:color w:val="FF0000"/>
          <w:sz w:val="23"/>
          <w:szCs w:val="23"/>
        </w:rPr>
      </w:pPr>
      <w:r w:rsidRPr="00C16C65">
        <w:rPr>
          <w:color w:val="FF0000"/>
        </w:rPr>
        <w:t xml:space="preserve">Stevens Email: </w:t>
      </w:r>
      <w:hyperlink r:id="rId8" w:history="1">
        <w:r w:rsidRPr="00C16C65">
          <w:rPr>
            <w:rStyle w:val="Hyperlink"/>
            <w:rFonts w:ascii="Cambria" w:hAnsi="Cambria" w:cs="Cambria"/>
            <w:color w:val="FF0000"/>
            <w:sz w:val="23"/>
            <w:szCs w:val="23"/>
          </w:rPr>
          <w:t>ggiorda1@stevens.edu</w:t>
        </w:r>
      </w:hyperlink>
    </w:p>
    <w:p w14:paraId="44185938" w14:textId="77777777" w:rsidR="00067929" w:rsidRPr="00C16C65" w:rsidRDefault="00067929" w:rsidP="00771820">
      <w:pPr>
        <w:pStyle w:val="Default"/>
        <w:spacing w:line="276" w:lineRule="auto"/>
        <w:rPr>
          <w:rFonts w:ascii="Cambria" w:hAnsi="Cambria" w:cs="Cambria"/>
          <w:color w:val="FF0000"/>
          <w:sz w:val="23"/>
          <w:szCs w:val="23"/>
        </w:rPr>
      </w:pPr>
    </w:p>
    <w:p w14:paraId="7EDCE864" w14:textId="0F61B592" w:rsidR="00771820" w:rsidRPr="0015675E" w:rsidRDefault="0015675E" w:rsidP="00B949BA">
      <w:pPr>
        <w:rPr>
          <w:color w:val="FF0000"/>
        </w:rPr>
      </w:pPr>
      <w:r w:rsidRPr="0015675E">
        <w:rPr>
          <w:color w:val="FF0000"/>
        </w:rPr>
        <w:t>I have discussed the possibility of conducting the research in this proposal remotely (away from the Stevens campus) and my mentor has agreed to work out a way to do this so that I can complete the work during the summer of 2020.</w:t>
      </w:r>
    </w:p>
    <w:p w14:paraId="777D4495" w14:textId="77777777" w:rsidR="00CC6093" w:rsidRDefault="00CC6093">
      <w:pPr>
        <w:rPr>
          <w:color w:val="FF0000"/>
        </w:rPr>
      </w:pPr>
      <w:r>
        <w:rPr>
          <w:color w:val="FF0000"/>
        </w:rPr>
        <w:br w:type="page"/>
      </w:r>
    </w:p>
    <w:p w14:paraId="10ACFF3C" w14:textId="77777777" w:rsidR="0072533E" w:rsidRDefault="007A3746" w:rsidP="00771820">
      <w:pPr>
        <w:spacing w:after="0" w:line="360" w:lineRule="auto"/>
        <w:rPr>
          <w:rFonts w:eastAsia="Times New Roman" w:cs="Times New Roman"/>
        </w:rPr>
      </w:pPr>
      <w:r>
        <w:rPr>
          <w:rFonts w:eastAsia="Times New Roman" w:cs="Times New Roman"/>
        </w:rPr>
        <w:lastRenderedPageBreak/>
        <w:t>Overall Project Goal</w:t>
      </w:r>
      <w:r w:rsidR="004A6373">
        <w:rPr>
          <w:rFonts w:eastAsia="Times New Roman" w:cs="Times New Roman"/>
        </w:rPr>
        <w:t xml:space="preserve">: </w:t>
      </w:r>
    </w:p>
    <w:p w14:paraId="18895B89" w14:textId="4549107B" w:rsidR="001011F8" w:rsidRDefault="00430ACC" w:rsidP="0072533E">
      <w:pPr>
        <w:spacing w:after="0" w:line="360" w:lineRule="auto"/>
        <w:ind w:left="720"/>
        <w:rPr>
          <w:rFonts w:eastAsia="Times New Roman" w:cs="Times New Roman"/>
        </w:rPr>
      </w:pPr>
      <w:r>
        <w:rPr>
          <w:rFonts w:eastAsia="Times New Roman" w:cs="Times New Roman"/>
        </w:rPr>
        <w:t>Our goal is to find</w:t>
      </w:r>
      <w:r w:rsidR="004A6373">
        <w:rPr>
          <w:rFonts w:eastAsia="Times New Roman" w:cs="Times New Roman"/>
        </w:rPr>
        <w:t xml:space="preserve"> a way to safely implement volatility to protect investor’s portfolios</w:t>
      </w:r>
      <w:r w:rsidR="00506701">
        <w:rPr>
          <w:rFonts w:eastAsia="Times New Roman" w:cs="Times New Roman"/>
        </w:rPr>
        <w:t xml:space="preserve"> in times of crisis, while still maximizing returns.</w:t>
      </w:r>
      <w:r>
        <w:rPr>
          <w:rFonts w:eastAsia="Times New Roman" w:cs="Times New Roman"/>
        </w:rPr>
        <w:t xml:space="preserve"> I will be collaborating with Greg Giordano, </w:t>
      </w:r>
      <w:r w:rsidR="001473E5">
        <w:rPr>
          <w:rFonts w:eastAsia="Times New Roman" w:cs="Times New Roman"/>
        </w:rPr>
        <w:t xml:space="preserve">and our advisor Professor </w:t>
      </w:r>
      <w:proofErr w:type="spellStart"/>
      <w:r w:rsidR="001473E5">
        <w:rPr>
          <w:rFonts w:eastAsia="Times New Roman" w:cs="Times New Roman"/>
        </w:rPr>
        <w:t>Simaan</w:t>
      </w:r>
      <w:proofErr w:type="spellEnd"/>
      <w:r w:rsidR="001473E5">
        <w:rPr>
          <w:rFonts w:eastAsia="Times New Roman" w:cs="Times New Roman"/>
        </w:rPr>
        <w:t xml:space="preserve">, we will be using Python to construct investment portfolios </w:t>
      </w:r>
      <w:r w:rsidR="00F0116D">
        <w:rPr>
          <w:rFonts w:eastAsia="Times New Roman" w:cs="Times New Roman"/>
        </w:rPr>
        <w:t xml:space="preserve">that include volatility in them </w:t>
      </w:r>
      <w:r w:rsidR="0072533E">
        <w:rPr>
          <w:rFonts w:eastAsia="Times New Roman" w:cs="Times New Roman"/>
        </w:rPr>
        <w:t>to</w:t>
      </w:r>
      <w:r w:rsidR="00F0116D">
        <w:rPr>
          <w:rFonts w:eastAsia="Times New Roman" w:cs="Times New Roman"/>
        </w:rPr>
        <w:t xml:space="preserve"> hedge against extreme market events. </w:t>
      </w:r>
      <w:r w:rsidR="00452A70">
        <w:rPr>
          <w:rFonts w:eastAsia="Times New Roman" w:cs="Times New Roman"/>
          <w:b/>
          <w:bCs/>
        </w:rPr>
        <w:t xml:space="preserve">We spoke to Professor </w:t>
      </w:r>
      <w:proofErr w:type="spellStart"/>
      <w:r w:rsidR="00452A70">
        <w:rPr>
          <w:rFonts w:eastAsia="Times New Roman" w:cs="Times New Roman"/>
          <w:b/>
          <w:bCs/>
        </w:rPr>
        <w:t>Simaan</w:t>
      </w:r>
      <w:proofErr w:type="spellEnd"/>
      <w:r w:rsidR="00452A70">
        <w:rPr>
          <w:rFonts w:eastAsia="Times New Roman" w:cs="Times New Roman"/>
          <w:b/>
          <w:bCs/>
        </w:rPr>
        <w:t xml:space="preserve"> and he will allow us to work remotely for this project.</w:t>
      </w:r>
    </w:p>
    <w:p w14:paraId="3BE1AEA0" w14:textId="1A7994AA" w:rsidR="007A3746" w:rsidRPr="00DF560F" w:rsidRDefault="0072533E" w:rsidP="0072533E">
      <w:pPr>
        <w:spacing w:after="0" w:line="360" w:lineRule="auto"/>
        <w:ind w:left="720"/>
        <w:rPr>
          <w:b/>
          <w:bCs/>
        </w:rPr>
      </w:pPr>
      <w:r>
        <w:rPr>
          <w:rFonts w:eastAsia="Times New Roman" w:cs="Times New Roman"/>
        </w:rPr>
        <w:t xml:space="preserve">Investing in volatility means </w:t>
      </w:r>
      <w:r w:rsidR="00992EEA">
        <w:rPr>
          <w:rFonts w:eastAsia="Times New Roman" w:cs="Times New Roman"/>
        </w:rPr>
        <w:t xml:space="preserve">to include assets that track the VIX index, which we will explore </w:t>
      </w:r>
      <w:r w:rsidR="00135DC1">
        <w:rPr>
          <w:rFonts w:eastAsia="Times New Roman" w:cs="Times New Roman"/>
        </w:rPr>
        <w:t>in our project.</w:t>
      </w:r>
      <w:r w:rsidR="001011F8">
        <w:rPr>
          <w:rFonts w:eastAsia="Times New Roman" w:cs="Times New Roman"/>
        </w:rPr>
        <w:t xml:space="preserve"> Most portfolios stay away from </w:t>
      </w:r>
      <w:r w:rsidR="00CA095F">
        <w:rPr>
          <w:rFonts w:eastAsia="Times New Roman" w:cs="Times New Roman"/>
        </w:rPr>
        <w:t xml:space="preserve">volatility products due to the risk they poise; however, we would like to test if we can safely implement volatility to protect </w:t>
      </w:r>
      <w:r w:rsidR="006F1840">
        <w:rPr>
          <w:rFonts w:eastAsia="Times New Roman" w:cs="Times New Roman"/>
        </w:rPr>
        <w:t>investors from downside risk and maximize returns on the upside.</w:t>
      </w:r>
      <w:r w:rsidR="00DF560F">
        <w:rPr>
          <w:rFonts w:eastAsia="Times New Roman" w:cs="Times New Roman"/>
        </w:rPr>
        <w:t xml:space="preserve"> </w:t>
      </w:r>
    </w:p>
    <w:p w14:paraId="5072ADBB" w14:textId="0BC1E713" w:rsidR="004A6373" w:rsidRDefault="007A3746" w:rsidP="00771820">
      <w:pPr>
        <w:spacing w:after="0" w:line="360" w:lineRule="auto"/>
        <w:rPr>
          <w:rFonts w:eastAsia="Times New Roman" w:cs="Times New Roman"/>
        </w:rPr>
      </w:pPr>
      <w:r w:rsidRPr="007A3746">
        <w:rPr>
          <w:rFonts w:eastAsia="Times New Roman" w:cs="Times New Roman"/>
        </w:rPr>
        <w:t>List of specific tasks to be accomplished to reach the goal</w:t>
      </w:r>
      <w:r w:rsidR="004A6373">
        <w:rPr>
          <w:rFonts w:eastAsia="Times New Roman" w:cs="Times New Roman"/>
        </w:rPr>
        <w:t xml:space="preserve">: </w:t>
      </w:r>
    </w:p>
    <w:p w14:paraId="28CA7BE0" w14:textId="3784DA93" w:rsidR="00992EEA" w:rsidRDefault="00992EEA" w:rsidP="00992EEA">
      <w:pPr>
        <w:pStyle w:val="ListParagraph"/>
        <w:numPr>
          <w:ilvl w:val="0"/>
          <w:numId w:val="2"/>
        </w:numPr>
        <w:spacing w:after="0" w:line="360" w:lineRule="auto"/>
        <w:rPr>
          <w:rFonts w:eastAsia="Times New Roman" w:cs="Times New Roman"/>
        </w:rPr>
      </w:pPr>
      <w:r>
        <w:rPr>
          <w:rFonts w:eastAsia="Times New Roman" w:cs="Times New Roman"/>
        </w:rPr>
        <w:t xml:space="preserve">Research </w:t>
      </w:r>
      <w:r w:rsidR="00135DC1">
        <w:rPr>
          <w:rFonts w:eastAsia="Times New Roman" w:cs="Times New Roman"/>
        </w:rPr>
        <w:t>ways to include volatility in portfolios</w:t>
      </w:r>
    </w:p>
    <w:p w14:paraId="54519544" w14:textId="1D00C5C8" w:rsidR="00135DC1" w:rsidRPr="00992EEA" w:rsidRDefault="00135DC1" w:rsidP="00135DC1">
      <w:pPr>
        <w:pStyle w:val="ListParagraph"/>
        <w:numPr>
          <w:ilvl w:val="1"/>
          <w:numId w:val="2"/>
        </w:numPr>
        <w:spacing w:after="0" w:line="360" w:lineRule="auto"/>
        <w:rPr>
          <w:rFonts w:eastAsia="Times New Roman" w:cs="Times New Roman"/>
        </w:rPr>
      </w:pPr>
      <w:r>
        <w:rPr>
          <w:rFonts w:eastAsia="Times New Roman" w:cs="Times New Roman"/>
        </w:rPr>
        <w:t xml:space="preserve">The main volatility index is the VIX, we must see research how this is calculated </w:t>
      </w:r>
      <w:r w:rsidR="000F66AB">
        <w:rPr>
          <w:rFonts w:eastAsia="Times New Roman" w:cs="Times New Roman"/>
        </w:rPr>
        <w:t>and find various ways to invest in it.</w:t>
      </w:r>
      <w:r w:rsidR="00AC3B50">
        <w:rPr>
          <w:rFonts w:eastAsia="Times New Roman" w:cs="Times New Roman"/>
        </w:rPr>
        <w:t xml:space="preserve"> We will use the VIX index and VXX ETF as a baseline for volatility.</w:t>
      </w:r>
    </w:p>
    <w:p w14:paraId="5BF51294" w14:textId="6BA062E2" w:rsidR="007A3746" w:rsidRDefault="004A6373" w:rsidP="00771820">
      <w:pPr>
        <w:pStyle w:val="ListParagraph"/>
        <w:numPr>
          <w:ilvl w:val="0"/>
          <w:numId w:val="2"/>
        </w:numPr>
        <w:spacing w:after="0" w:line="360" w:lineRule="auto"/>
        <w:rPr>
          <w:rFonts w:eastAsia="Times New Roman" w:cs="Times New Roman"/>
        </w:rPr>
      </w:pPr>
      <w:r w:rsidRPr="00506701">
        <w:rPr>
          <w:rFonts w:eastAsia="Times New Roman" w:cs="Times New Roman"/>
        </w:rPr>
        <w:t>Data collection</w:t>
      </w:r>
    </w:p>
    <w:p w14:paraId="02FE7815" w14:textId="06D8BF2B" w:rsidR="00506701" w:rsidRDefault="00506701" w:rsidP="00771820">
      <w:pPr>
        <w:pStyle w:val="ListParagraph"/>
        <w:numPr>
          <w:ilvl w:val="1"/>
          <w:numId w:val="2"/>
        </w:numPr>
        <w:spacing w:after="0" w:line="360" w:lineRule="auto"/>
        <w:rPr>
          <w:rFonts w:eastAsia="Times New Roman" w:cs="Times New Roman"/>
        </w:rPr>
      </w:pPr>
      <w:r>
        <w:rPr>
          <w:rFonts w:eastAsia="Times New Roman" w:cs="Times New Roman"/>
        </w:rPr>
        <w:t>To find ways to implement volatility in investor portfolios, we must gather stock data and volatility data from financial databases</w:t>
      </w:r>
      <w:r w:rsidR="00771820">
        <w:rPr>
          <w:rFonts w:eastAsia="Times New Roman" w:cs="Times New Roman"/>
        </w:rPr>
        <w:t xml:space="preserve"> to test our methodologies</w:t>
      </w:r>
      <w:r w:rsidR="00630C25">
        <w:rPr>
          <w:rFonts w:eastAsia="Times New Roman" w:cs="Times New Roman"/>
        </w:rPr>
        <w:t>.</w:t>
      </w:r>
    </w:p>
    <w:p w14:paraId="442A864C" w14:textId="7DDB55EF" w:rsidR="00630C25" w:rsidRDefault="00630C25" w:rsidP="00630C25">
      <w:pPr>
        <w:pStyle w:val="ListParagraph"/>
        <w:numPr>
          <w:ilvl w:val="1"/>
          <w:numId w:val="2"/>
        </w:numPr>
        <w:spacing w:after="0" w:line="360" w:lineRule="auto"/>
        <w:rPr>
          <w:rFonts w:eastAsia="Times New Roman" w:cs="Times New Roman"/>
        </w:rPr>
      </w:pPr>
      <w:r>
        <w:rPr>
          <w:rFonts w:eastAsia="Times New Roman" w:cs="Times New Roman"/>
        </w:rPr>
        <w:t>We also plan to gather data on other various assets, to build well diversified portfolios</w:t>
      </w:r>
      <w:r w:rsidR="00F60608">
        <w:rPr>
          <w:rFonts w:eastAsia="Times New Roman" w:cs="Times New Roman"/>
        </w:rPr>
        <w:t>.</w:t>
      </w:r>
      <w:r>
        <w:rPr>
          <w:rFonts w:eastAsia="Times New Roman" w:cs="Times New Roman"/>
        </w:rPr>
        <w:t xml:space="preserve"> </w:t>
      </w:r>
    </w:p>
    <w:p w14:paraId="7F56BFB4" w14:textId="3A2620CD" w:rsidR="00771820" w:rsidRDefault="00771820" w:rsidP="00771820">
      <w:pPr>
        <w:pStyle w:val="ListParagraph"/>
        <w:numPr>
          <w:ilvl w:val="0"/>
          <w:numId w:val="2"/>
        </w:numPr>
        <w:spacing w:after="0" w:line="360" w:lineRule="auto"/>
        <w:rPr>
          <w:rFonts w:eastAsia="Times New Roman" w:cs="Times New Roman"/>
        </w:rPr>
      </w:pPr>
      <w:r>
        <w:rPr>
          <w:rFonts w:eastAsia="Times New Roman" w:cs="Times New Roman"/>
        </w:rPr>
        <w:t>Finding different portfolio optimization techniques</w:t>
      </w:r>
    </w:p>
    <w:p w14:paraId="63C52D4A" w14:textId="64F1A66C" w:rsidR="00771820" w:rsidRDefault="00771820" w:rsidP="00771820">
      <w:pPr>
        <w:pStyle w:val="ListParagraph"/>
        <w:numPr>
          <w:ilvl w:val="1"/>
          <w:numId w:val="2"/>
        </w:numPr>
        <w:spacing w:after="0" w:line="360" w:lineRule="auto"/>
        <w:rPr>
          <w:rFonts w:eastAsia="Times New Roman" w:cs="Times New Roman"/>
        </w:rPr>
      </w:pPr>
      <w:r>
        <w:rPr>
          <w:rFonts w:eastAsia="Times New Roman" w:cs="Times New Roman"/>
        </w:rPr>
        <w:t xml:space="preserve">To create various optimal portfolios, such as mean variance optimization, maximize the </w:t>
      </w:r>
      <w:r w:rsidR="00F60608">
        <w:rPr>
          <w:rFonts w:eastAsia="Times New Roman" w:cs="Times New Roman"/>
        </w:rPr>
        <w:t>Sharpe</w:t>
      </w:r>
      <w:r>
        <w:rPr>
          <w:rFonts w:eastAsia="Times New Roman" w:cs="Times New Roman"/>
        </w:rPr>
        <w:t xml:space="preserve"> ratio, </w:t>
      </w:r>
      <w:r w:rsidR="00600917">
        <w:rPr>
          <w:rFonts w:eastAsia="Times New Roman" w:cs="Times New Roman"/>
        </w:rPr>
        <w:t>our overall goal is to maximize returns and minimize risk. We can also accomplish this through machine learning and linear algebra.</w:t>
      </w:r>
    </w:p>
    <w:p w14:paraId="73DA1354" w14:textId="258A7379" w:rsidR="004A6373" w:rsidRDefault="004A6373" w:rsidP="00771820">
      <w:pPr>
        <w:pStyle w:val="ListParagraph"/>
        <w:numPr>
          <w:ilvl w:val="0"/>
          <w:numId w:val="2"/>
        </w:numPr>
        <w:spacing w:after="0" w:line="360" w:lineRule="auto"/>
        <w:rPr>
          <w:rFonts w:eastAsia="Times New Roman" w:cs="Times New Roman"/>
        </w:rPr>
      </w:pPr>
      <w:r w:rsidRPr="00771820">
        <w:rPr>
          <w:rFonts w:eastAsia="Times New Roman" w:cs="Times New Roman"/>
        </w:rPr>
        <w:t>Creating robust portfolio back</w:t>
      </w:r>
      <w:r w:rsidR="00F60608">
        <w:rPr>
          <w:rFonts w:eastAsia="Times New Roman" w:cs="Times New Roman"/>
        </w:rPr>
        <w:t xml:space="preserve"> </w:t>
      </w:r>
      <w:r w:rsidRPr="00771820">
        <w:rPr>
          <w:rFonts w:eastAsia="Times New Roman" w:cs="Times New Roman"/>
        </w:rPr>
        <w:t>test</w:t>
      </w:r>
      <w:r w:rsidR="00C919B0" w:rsidRPr="00771820">
        <w:rPr>
          <w:rFonts w:eastAsia="Times New Roman" w:cs="Times New Roman"/>
        </w:rPr>
        <w:t>s</w:t>
      </w:r>
    </w:p>
    <w:p w14:paraId="09CC0DE0" w14:textId="4B7CB48F" w:rsidR="00600917" w:rsidRPr="00771820" w:rsidRDefault="00600917" w:rsidP="00600917">
      <w:pPr>
        <w:pStyle w:val="ListParagraph"/>
        <w:numPr>
          <w:ilvl w:val="1"/>
          <w:numId w:val="2"/>
        </w:numPr>
        <w:spacing w:after="0" w:line="360" w:lineRule="auto"/>
        <w:rPr>
          <w:rFonts w:eastAsia="Times New Roman" w:cs="Times New Roman"/>
        </w:rPr>
      </w:pPr>
      <w:r>
        <w:rPr>
          <w:rFonts w:eastAsia="Times New Roman" w:cs="Times New Roman"/>
        </w:rPr>
        <w:t xml:space="preserve">In order to test the </w:t>
      </w:r>
      <w:proofErr w:type="gramStart"/>
      <w:r w:rsidR="00BB2678">
        <w:rPr>
          <w:rFonts w:eastAsia="Times New Roman" w:cs="Times New Roman"/>
        </w:rPr>
        <w:t>portfolios</w:t>
      </w:r>
      <w:proofErr w:type="gramEnd"/>
      <w:r>
        <w:rPr>
          <w:rFonts w:eastAsia="Times New Roman" w:cs="Times New Roman"/>
        </w:rPr>
        <w:t xml:space="preserve"> we generate through our models, </w:t>
      </w:r>
      <w:r w:rsidR="00BB2678">
        <w:rPr>
          <w:rFonts w:eastAsia="Times New Roman" w:cs="Times New Roman"/>
        </w:rPr>
        <w:t>we must create a portfolio back</w:t>
      </w:r>
      <w:r w:rsidR="00F60608">
        <w:rPr>
          <w:rFonts w:eastAsia="Times New Roman" w:cs="Times New Roman"/>
        </w:rPr>
        <w:t xml:space="preserve"> </w:t>
      </w:r>
      <w:r w:rsidR="00BB2678">
        <w:rPr>
          <w:rFonts w:eastAsia="Times New Roman" w:cs="Times New Roman"/>
        </w:rPr>
        <w:t xml:space="preserve">testing system to evaluate the </w:t>
      </w:r>
      <w:r w:rsidR="00BB2678">
        <w:rPr>
          <w:rFonts w:eastAsia="Times New Roman" w:cs="Times New Roman"/>
        </w:rPr>
        <w:lastRenderedPageBreak/>
        <w:t xml:space="preserve">effectiveness of </w:t>
      </w:r>
      <w:r w:rsidR="0006447B">
        <w:rPr>
          <w:rFonts w:eastAsia="Times New Roman" w:cs="Times New Roman"/>
        </w:rPr>
        <w:t xml:space="preserve">the portfolios that we created. This will show how well they perform in the market as well as the statistical significance </w:t>
      </w:r>
      <w:r w:rsidR="00A63ED8">
        <w:rPr>
          <w:rFonts w:eastAsia="Times New Roman" w:cs="Times New Roman"/>
        </w:rPr>
        <w:t>of the tests.</w:t>
      </w:r>
    </w:p>
    <w:p w14:paraId="2BEA2C43" w14:textId="77777777" w:rsidR="004A6373" w:rsidRPr="007A3746" w:rsidRDefault="004A6373" w:rsidP="00630C25">
      <w:pPr>
        <w:spacing w:after="0" w:line="360" w:lineRule="auto"/>
        <w:rPr>
          <w:rFonts w:eastAsia="Times New Roman" w:cs="Times New Roman"/>
        </w:rPr>
      </w:pPr>
    </w:p>
    <w:p w14:paraId="63D6AB87" w14:textId="0BDCA922" w:rsidR="007A3746" w:rsidRDefault="007A3746" w:rsidP="00771820">
      <w:pPr>
        <w:spacing w:after="0" w:line="360" w:lineRule="auto"/>
        <w:rPr>
          <w:rFonts w:eastAsia="Times New Roman" w:cs="Times New Roman"/>
        </w:rPr>
      </w:pPr>
      <w:r w:rsidRPr="007A3746">
        <w:rPr>
          <w:rFonts w:eastAsia="Times New Roman" w:cs="Times New Roman"/>
        </w:rPr>
        <w:t>Approximate timeline to accomplish the specific tasks (remember you have 10 weeks to complete your project)</w:t>
      </w:r>
    </w:p>
    <w:p w14:paraId="2EE513AC" w14:textId="1DCDF5A7" w:rsidR="00D10AC4" w:rsidRDefault="001622AD" w:rsidP="00C40C37">
      <w:pPr>
        <w:spacing w:after="0" w:line="360" w:lineRule="auto"/>
        <w:ind w:left="720"/>
        <w:rPr>
          <w:rFonts w:eastAsia="Times New Roman" w:cs="Times New Roman"/>
        </w:rPr>
      </w:pPr>
      <w:r>
        <w:rPr>
          <w:rFonts w:eastAsia="Times New Roman" w:cs="Times New Roman"/>
        </w:rPr>
        <w:t xml:space="preserve">May – </w:t>
      </w:r>
      <w:r w:rsidR="00C40C37">
        <w:rPr>
          <w:rFonts w:eastAsia="Times New Roman" w:cs="Times New Roman"/>
        </w:rPr>
        <w:t>S</w:t>
      </w:r>
      <w:r>
        <w:rPr>
          <w:rFonts w:eastAsia="Times New Roman" w:cs="Times New Roman"/>
        </w:rPr>
        <w:t xml:space="preserve">tart data collection </w:t>
      </w:r>
      <w:r w:rsidR="00091C3F">
        <w:rPr>
          <w:rFonts w:eastAsia="Times New Roman" w:cs="Times New Roman"/>
        </w:rPr>
        <w:t xml:space="preserve">and figuring out </w:t>
      </w:r>
      <w:r w:rsidR="00AB0426">
        <w:rPr>
          <w:rFonts w:eastAsia="Times New Roman" w:cs="Times New Roman"/>
        </w:rPr>
        <w:t>the asset allocation among our portfolios</w:t>
      </w:r>
      <w:r w:rsidR="00C40C37">
        <w:rPr>
          <w:rFonts w:eastAsia="Times New Roman" w:cs="Times New Roman"/>
        </w:rPr>
        <w:t>. Then we b</w:t>
      </w:r>
      <w:r w:rsidR="00AB0426">
        <w:rPr>
          <w:rFonts w:eastAsia="Times New Roman" w:cs="Times New Roman"/>
        </w:rPr>
        <w:t xml:space="preserve">egin building portfolio </w:t>
      </w:r>
      <w:r w:rsidR="00F52353">
        <w:rPr>
          <w:rFonts w:eastAsia="Times New Roman" w:cs="Times New Roman"/>
        </w:rPr>
        <w:t>optimization models in Python</w:t>
      </w:r>
      <w:r w:rsidR="00883B4C">
        <w:rPr>
          <w:rFonts w:eastAsia="Times New Roman" w:cs="Times New Roman"/>
        </w:rPr>
        <w:t xml:space="preserve"> to build portfolios</w:t>
      </w:r>
      <w:r w:rsidR="007D3C3D">
        <w:rPr>
          <w:rFonts w:eastAsia="Times New Roman" w:cs="Times New Roman"/>
        </w:rPr>
        <w:t xml:space="preserve"> and look to research ways to implement the volatility.</w:t>
      </w:r>
    </w:p>
    <w:p w14:paraId="6D515CA5" w14:textId="3EF3D8AE" w:rsidR="00100F42" w:rsidRPr="00D1458E" w:rsidRDefault="00E27F7E" w:rsidP="00D1458E">
      <w:pPr>
        <w:spacing w:after="0" w:line="360" w:lineRule="auto"/>
        <w:ind w:left="720"/>
        <w:rPr>
          <w:rFonts w:eastAsia="Times New Roman" w:cs="Times New Roman"/>
          <w:vertAlign w:val="superscript"/>
        </w:rPr>
      </w:pPr>
      <w:r>
        <w:rPr>
          <w:rFonts w:eastAsia="Times New Roman" w:cs="Times New Roman"/>
        </w:rPr>
        <w:t xml:space="preserve">June </w:t>
      </w:r>
      <w:r w:rsidR="006F5421">
        <w:rPr>
          <w:rFonts w:eastAsia="Times New Roman" w:cs="Times New Roman"/>
        </w:rPr>
        <w:t>–</w:t>
      </w:r>
      <w:r w:rsidR="00D1458E">
        <w:rPr>
          <w:rFonts w:eastAsia="Times New Roman" w:cs="Times New Roman"/>
        </w:rPr>
        <w:t xml:space="preserve"> </w:t>
      </w:r>
      <w:r w:rsidR="006F5421">
        <w:rPr>
          <w:rFonts w:eastAsia="Times New Roman" w:cs="Times New Roman"/>
        </w:rPr>
        <w:t xml:space="preserve">Start building </w:t>
      </w:r>
      <w:r w:rsidR="00FD2116">
        <w:rPr>
          <w:rFonts w:eastAsia="Times New Roman" w:cs="Times New Roman"/>
        </w:rPr>
        <w:t xml:space="preserve">portfolio </w:t>
      </w:r>
      <w:proofErr w:type="spellStart"/>
      <w:r w:rsidR="00FD2116">
        <w:rPr>
          <w:rFonts w:eastAsia="Times New Roman" w:cs="Times New Roman"/>
        </w:rPr>
        <w:t>backtesting</w:t>
      </w:r>
      <w:proofErr w:type="spellEnd"/>
      <w:r w:rsidR="00FD2116">
        <w:rPr>
          <w:rFonts w:eastAsia="Times New Roman" w:cs="Times New Roman"/>
        </w:rPr>
        <w:t xml:space="preserve"> code to test the performance of our portfolios, with and without volatility</w:t>
      </w:r>
      <w:r w:rsidR="008A043A">
        <w:rPr>
          <w:rFonts w:eastAsia="Times New Roman" w:cs="Times New Roman"/>
        </w:rPr>
        <w:t>, and find the statistical significance of our findings</w:t>
      </w:r>
      <w:r w:rsidR="00D31687">
        <w:rPr>
          <w:rFonts w:eastAsia="Times New Roman" w:cs="Times New Roman"/>
        </w:rPr>
        <w:t xml:space="preserve">, and find methods to </w:t>
      </w:r>
      <w:r w:rsidR="0012090E">
        <w:rPr>
          <w:rFonts w:eastAsia="Times New Roman" w:cs="Times New Roman"/>
        </w:rPr>
        <w:t>evaluate the portfolios</w:t>
      </w:r>
      <w:r w:rsidR="008A043A">
        <w:rPr>
          <w:rFonts w:eastAsia="Times New Roman" w:cs="Times New Roman"/>
        </w:rPr>
        <w:t>.</w:t>
      </w:r>
      <w:r w:rsidR="0012090E">
        <w:rPr>
          <w:rFonts w:eastAsia="Times New Roman" w:cs="Times New Roman"/>
        </w:rPr>
        <w:t xml:space="preserve"> Also, we will look to find dates of various crisis events to test our portfolios in.</w:t>
      </w:r>
    </w:p>
    <w:p w14:paraId="2A48F2E5" w14:textId="5184033F" w:rsidR="00FD4167" w:rsidRDefault="006D0ED8" w:rsidP="00771820">
      <w:pPr>
        <w:spacing w:after="0" w:line="360" w:lineRule="auto"/>
        <w:ind w:left="720"/>
        <w:rPr>
          <w:rFonts w:eastAsia="Times New Roman" w:cs="Times New Roman"/>
        </w:rPr>
      </w:pPr>
      <w:r>
        <w:rPr>
          <w:rFonts w:eastAsia="Times New Roman" w:cs="Times New Roman"/>
        </w:rPr>
        <w:t>Ju</w:t>
      </w:r>
      <w:r w:rsidR="007D3C3D">
        <w:rPr>
          <w:rFonts w:eastAsia="Times New Roman" w:cs="Times New Roman"/>
        </w:rPr>
        <w:t>ly</w:t>
      </w:r>
      <w:r w:rsidR="00FD4167">
        <w:rPr>
          <w:rFonts w:eastAsia="Times New Roman" w:cs="Times New Roman"/>
        </w:rPr>
        <w:t xml:space="preserve"> </w:t>
      </w:r>
      <w:r w:rsidR="00C218E2">
        <w:rPr>
          <w:rFonts w:eastAsia="Times New Roman" w:cs="Times New Roman"/>
        </w:rPr>
        <w:t>–</w:t>
      </w:r>
      <w:r w:rsidR="00FD4167">
        <w:rPr>
          <w:rFonts w:eastAsia="Times New Roman" w:cs="Times New Roman"/>
        </w:rPr>
        <w:t xml:space="preserve"> </w:t>
      </w:r>
      <w:r w:rsidR="00F90E67">
        <w:rPr>
          <w:rFonts w:eastAsia="Times New Roman" w:cs="Times New Roman"/>
        </w:rPr>
        <w:t>Gather concluding results from our work and begin to create visuals that highlight our findings and can distinguish between portfolios. Begin work on the final poster.</w:t>
      </w:r>
      <w:r w:rsidR="00C218E2">
        <w:rPr>
          <w:rFonts w:eastAsia="Times New Roman" w:cs="Times New Roman"/>
        </w:rPr>
        <w:t xml:space="preserve"> </w:t>
      </w:r>
    </w:p>
    <w:p w14:paraId="53D5B5EA" w14:textId="6550DBE4" w:rsidR="00D5442B" w:rsidRDefault="00F90E67" w:rsidP="00771820">
      <w:pPr>
        <w:spacing w:after="0" w:line="360" w:lineRule="auto"/>
        <w:ind w:left="720"/>
        <w:rPr>
          <w:rFonts w:eastAsia="Times New Roman" w:cs="Times New Roman"/>
        </w:rPr>
      </w:pPr>
      <w:r>
        <w:rPr>
          <w:rFonts w:eastAsia="Times New Roman" w:cs="Times New Roman"/>
        </w:rPr>
        <w:t>August – Finishing touches on the poster.</w:t>
      </w:r>
    </w:p>
    <w:p w14:paraId="4F4C4871" w14:textId="77777777" w:rsidR="00D10AC4" w:rsidRPr="007A3746" w:rsidRDefault="00D10AC4" w:rsidP="00771820">
      <w:pPr>
        <w:spacing w:after="0" w:line="360" w:lineRule="auto"/>
        <w:ind w:left="720"/>
        <w:rPr>
          <w:rFonts w:eastAsia="Times New Roman" w:cs="Times New Roman"/>
        </w:rPr>
      </w:pPr>
    </w:p>
    <w:p w14:paraId="3D7F4C3C" w14:textId="1597D24D" w:rsidR="007A3746" w:rsidRDefault="007A3746" w:rsidP="00771820">
      <w:pPr>
        <w:spacing w:after="0" w:line="360" w:lineRule="auto"/>
        <w:rPr>
          <w:rFonts w:eastAsia="Times New Roman" w:cs="Times New Roman"/>
        </w:rPr>
      </w:pPr>
      <w:r w:rsidRPr="007A3746">
        <w:rPr>
          <w:rFonts w:eastAsia="Times New Roman" w:cs="Times New Roman"/>
        </w:rPr>
        <w:t>List of special skills you will have to develop or special equipment you will have to learn to use</w:t>
      </w:r>
    </w:p>
    <w:p w14:paraId="610B025C" w14:textId="4D6D4BD4" w:rsidR="00501A53" w:rsidRDefault="00F90E67" w:rsidP="006C720D">
      <w:pPr>
        <w:spacing w:after="0" w:line="360" w:lineRule="auto"/>
        <w:ind w:left="720"/>
        <w:rPr>
          <w:rFonts w:eastAsia="Times New Roman" w:cs="Times New Roman"/>
        </w:rPr>
      </w:pPr>
      <w:r>
        <w:rPr>
          <w:rFonts w:eastAsia="Times New Roman" w:cs="Times New Roman"/>
        </w:rPr>
        <w:t>Our project will primarily be done in Python</w:t>
      </w:r>
      <w:r w:rsidR="002B3CE4">
        <w:rPr>
          <w:rFonts w:eastAsia="Times New Roman" w:cs="Times New Roman"/>
        </w:rPr>
        <w:t xml:space="preserve"> using libraries such as Pandas and NumPy. We need to </w:t>
      </w:r>
      <w:r w:rsidR="00C16C65">
        <w:rPr>
          <w:rFonts w:eastAsia="Times New Roman" w:cs="Times New Roman"/>
        </w:rPr>
        <w:t>develop</w:t>
      </w:r>
      <w:r w:rsidR="002B3CE4">
        <w:rPr>
          <w:rFonts w:eastAsia="Times New Roman" w:cs="Times New Roman"/>
        </w:rPr>
        <w:t xml:space="preserve"> strong data collection </w:t>
      </w:r>
      <w:r w:rsidR="00D462E0">
        <w:rPr>
          <w:rFonts w:eastAsia="Times New Roman" w:cs="Times New Roman"/>
        </w:rPr>
        <w:t xml:space="preserve">skills to use the data from financial databases. On top of this, we will develop our numerical linear algebra skills </w:t>
      </w:r>
      <w:r w:rsidR="006C720D">
        <w:rPr>
          <w:rFonts w:eastAsia="Times New Roman" w:cs="Times New Roman"/>
        </w:rPr>
        <w:t>as our models will be constructed from applied matrix algebra to our financial datasets. Lastly, we will develop machine learning skills that will help us determine optimal ways to implement volatility in our portfolios.</w:t>
      </w:r>
    </w:p>
    <w:p w14:paraId="2FEB4FF8" w14:textId="7167BC66" w:rsidR="00B36FE2" w:rsidRPr="007A3746" w:rsidRDefault="00B36FE2" w:rsidP="00771820">
      <w:pPr>
        <w:spacing w:after="0" w:line="276" w:lineRule="auto"/>
        <w:rPr>
          <w:rFonts w:eastAsia="Times New Roman" w:cs="Times New Roman"/>
        </w:rPr>
      </w:pPr>
      <w:r>
        <w:rPr>
          <w:rFonts w:eastAsia="Times New Roman" w:cs="Times New Roman"/>
        </w:rPr>
        <w:tab/>
      </w:r>
    </w:p>
    <w:p w14:paraId="579C6CBE" w14:textId="77777777" w:rsidR="007A3746" w:rsidRPr="007A3746" w:rsidRDefault="007A3746" w:rsidP="00771820">
      <w:pPr>
        <w:spacing w:after="0" w:line="276" w:lineRule="auto"/>
        <w:rPr>
          <w:rFonts w:eastAsia="Times New Roman" w:cs="Times New Roman"/>
        </w:rPr>
      </w:pPr>
    </w:p>
    <w:sectPr w:rsidR="007A3746" w:rsidRPr="007A3746" w:rsidSect="00D71476">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47611" w14:textId="77777777" w:rsidR="00DA2226" w:rsidRDefault="00DA2226" w:rsidP="00B949BA">
      <w:pPr>
        <w:spacing w:after="0"/>
      </w:pPr>
      <w:r>
        <w:separator/>
      </w:r>
    </w:p>
  </w:endnote>
  <w:endnote w:type="continuationSeparator" w:id="0">
    <w:p w14:paraId="42706191" w14:textId="77777777" w:rsidR="00DA2226" w:rsidRDefault="00DA2226" w:rsidP="00B949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05318" w14:textId="77777777" w:rsidR="00B949BA" w:rsidRDefault="00B949BA" w:rsidP="008754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00C83D" w14:textId="77777777" w:rsidR="00B949BA" w:rsidRDefault="00B949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E22C6" w14:textId="77777777" w:rsidR="00B949BA" w:rsidRDefault="00B949BA" w:rsidP="008754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4C60">
      <w:rPr>
        <w:rStyle w:val="PageNumber"/>
        <w:noProof/>
      </w:rPr>
      <w:t>1</w:t>
    </w:r>
    <w:r>
      <w:rPr>
        <w:rStyle w:val="PageNumber"/>
      </w:rPr>
      <w:fldChar w:fldCharType="end"/>
    </w:r>
  </w:p>
  <w:p w14:paraId="3E48F580" w14:textId="77777777" w:rsidR="00B949BA" w:rsidRDefault="00B949BA">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F3A8A" w14:textId="77777777" w:rsidR="001A7A07" w:rsidRDefault="001A7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50F50" w14:textId="77777777" w:rsidR="00DA2226" w:rsidRDefault="00DA2226" w:rsidP="00B949BA">
      <w:pPr>
        <w:spacing w:after="0"/>
      </w:pPr>
      <w:r>
        <w:separator/>
      </w:r>
    </w:p>
  </w:footnote>
  <w:footnote w:type="continuationSeparator" w:id="0">
    <w:p w14:paraId="0BAA1299" w14:textId="77777777" w:rsidR="00DA2226" w:rsidRDefault="00DA2226" w:rsidP="00B949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F1786" w14:textId="77777777" w:rsidR="001A7A07" w:rsidRDefault="001A7A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839CB" w14:textId="77777777" w:rsidR="00B949BA" w:rsidRPr="00B949BA" w:rsidRDefault="00C24C60" w:rsidP="00B949BA">
    <w:pPr>
      <w:jc w:val="center"/>
      <w:rPr>
        <w:sz w:val="28"/>
        <w:szCs w:val="28"/>
      </w:rPr>
    </w:pPr>
    <w:r>
      <w:rPr>
        <w:sz w:val="28"/>
        <w:szCs w:val="28"/>
      </w:rPr>
      <w:t>Pinnacle</w:t>
    </w:r>
    <w:r w:rsidR="00B949BA" w:rsidRPr="00B949BA">
      <w:rPr>
        <w:sz w:val="28"/>
        <w:szCs w:val="28"/>
      </w:rPr>
      <w:t xml:space="preserve"> Scholars </w:t>
    </w:r>
    <w:r>
      <w:rPr>
        <w:sz w:val="28"/>
        <w:szCs w:val="28"/>
      </w:rPr>
      <w:t xml:space="preserve">Summer </w:t>
    </w:r>
    <w:r w:rsidR="00CC6093">
      <w:rPr>
        <w:sz w:val="28"/>
        <w:szCs w:val="28"/>
      </w:rPr>
      <w:t>20</w:t>
    </w:r>
    <w:r w:rsidR="001A7A07">
      <w:rPr>
        <w:sz w:val="28"/>
        <w:szCs w:val="28"/>
      </w:rPr>
      <w:t>20</w:t>
    </w:r>
    <w:r w:rsidR="00B949BA" w:rsidRPr="00B949BA">
      <w:rPr>
        <w:sz w:val="28"/>
        <w:szCs w:val="28"/>
      </w:rPr>
      <w:t xml:space="preserve"> Research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FA3D8" w14:textId="77777777" w:rsidR="001A7A07" w:rsidRDefault="001A7A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971FC"/>
    <w:multiLevelType w:val="hybridMultilevel"/>
    <w:tmpl w:val="A35C6B0C"/>
    <w:lvl w:ilvl="0" w:tplc="5AE477CE">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4C5C361B"/>
    <w:multiLevelType w:val="hybridMultilevel"/>
    <w:tmpl w:val="7B7830EC"/>
    <w:lvl w:ilvl="0" w:tplc="01FEDA48">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07"/>
    <w:rsid w:val="00007132"/>
    <w:rsid w:val="000103F1"/>
    <w:rsid w:val="00056608"/>
    <w:rsid w:val="0006447B"/>
    <w:rsid w:val="00067929"/>
    <w:rsid w:val="00074155"/>
    <w:rsid w:val="00074E27"/>
    <w:rsid w:val="0008438E"/>
    <w:rsid w:val="00091C3F"/>
    <w:rsid w:val="000D64E2"/>
    <w:rsid w:val="000F66AB"/>
    <w:rsid w:val="00100F42"/>
    <w:rsid w:val="001011F8"/>
    <w:rsid w:val="0012090E"/>
    <w:rsid w:val="0013024C"/>
    <w:rsid w:val="00135DC1"/>
    <w:rsid w:val="001473E5"/>
    <w:rsid w:val="00152D8F"/>
    <w:rsid w:val="0015675E"/>
    <w:rsid w:val="001622AD"/>
    <w:rsid w:val="00164E78"/>
    <w:rsid w:val="00186A25"/>
    <w:rsid w:val="001A2AF8"/>
    <w:rsid w:val="001A7A07"/>
    <w:rsid w:val="00210DA2"/>
    <w:rsid w:val="00214EC2"/>
    <w:rsid w:val="00221485"/>
    <w:rsid w:val="00231E40"/>
    <w:rsid w:val="00293303"/>
    <w:rsid w:val="002A6A60"/>
    <w:rsid w:val="002B3CE4"/>
    <w:rsid w:val="002F2A21"/>
    <w:rsid w:val="002F7269"/>
    <w:rsid w:val="00301A76"/>
    <w:rsid w:val="003047C3"/>
    <w:rsid w:val="00354722"/>
    <w:rsid w:val="00360010"/>
    <w:rsid w:val="003769A2"/>
    <w:rsid w:val="0038598A"/>
    <w:rsid w:val="0039226C"/>
    <w:rsid w:val="00392A53"/>
    <w:rsid w:val="00394C50"/>
    <w:rsid w:val="003C40E6"/>
    <w:rsid w:val="003C4197"/>
    <w:rsid w:val="003C7BD0"/>
    <w:rsid w:val="003C7DBB"/>
    <w:rsid w:val="003E3176"/>
    <w:rsid w:val="003E5D35"/>
    <w:rsid w:val="003F6A77"/>
    <w:rsid w:val="00401272"/>
    <w:rsid w:val="004268F5"/>
    <w:rsid w:val="00430ACC"/>
    <w:rsid w:val="00452A70"/>
    <w:rsid w:val="00455CB6"/>
    <w:rsid w:val="004A6373"/>
    <w:rsid w:val="004C4D62"/>
    <w:rsid w:val="004C7C9E"/>
    <w:rsid w:val="004F69BA"/>
    <w:rsid w:val="00501A53"/>
    <w:rsid w:val="00506701"/>
    <w:rsid w:val="005211CC"/>
    <w:rsid w:val="00581378"/>
    <w:rsid w:val="00593B1B"/>
    <w:rsid w:val="005D10B1"/>
    <w:rsid w:val="00600917"/>
    <w:rsid w:val="00616991"/>
    <w:rsid w:val="00630C25"/>
    <w:rsid w:val="006507F3"/>
    <w:rsid w:val="006554EB"/>
    <w:rsid w:val="00655CBE"/>
    <w:rsid w:val="006603F5"/>
    <w:rsid w:val="00676F56"/>
    <w:rsid w:val="006B55CD"/>
    <w:rsid w:val="006C720D"/>
    <w:rsid w:val="006D0ED8"/>
    <w:rsid w:val="006F1840"/>
    <w:rsid w:val="006F5421"/>
    <w:rsid w:val="00703BB7"/>
    <w:rsid w:val="0072533E"/>
    <w:rsid w:val="00762B7A"/>
    <w:rsid w:val="00764847"/>
    <w:rsid w:val="00771820"/>
    <w:rsid w:val="00780739"/>
    <w:rsid w:val="00781A9A"/>
    <w:rsid w:val="00787A9A"/>
    <w:rsid w:val="007901D8"/>
    <w:rsid w:val="007A3746"/>
    <w:rsid w:val="007B0BE4"/>
    <w:rsid w:val="007D3C3D"/>
    <w:rsid w:val="00835A38"/>
    <w:rsid w:val="00841CEB"/>
    <w:rsid w:val="00883B4C"/>
    <w:rsid w:val="008A043A"/>
    <w:rsid w:val="008B6C70"/>
    <w:rsid w:val="009121FF"/>
    <w:rsid w:val="0091512A"/>
    <w:rsid w:val="00930426"/>
    <w:rsid w:val="00952552"/>
    <w:rsid w:val="00954C1A"/>
    <w:rsid w:val="009567A6"/>
    <w:rsid w:val="00992EEA"/>
    <w:rsid w:val="00994BBE"/>
    <w:rsid w:val="009A0D07"/>
    <w:rsid w:val="009B7C8B"/>
    <w:rsid w:val="009C322D"/>
    <w:rsid w:val="009E28F8"/>
    <w:rsid w:val="009E3284"/>
    <w:rsid w:val="009E6908"/>
    <w:rsid w:val="00A2048F"/>
    <w:rsid w:val="00A6216F"/>
    <w:rsid w:val="00A63ED8"/>
    <w:rsid w:val="00A658ED"/>
    <w:rsid w:val="00A80ABC"/>
    <w:rsid w:val="00AB0426"/>
    <w:rsid w:val="00AB6D48"/>
    <w:rsid w:val="00AC3B50"/>
    <w:rsid w:val="00AD1636"/>
    <w:rsid w:val="00B23A1A"/>
    <w:rsid w:val="00B32BA5"/>
    <w:rsid w:val="00B3530A"/>
    <w:rsid w:val="00B36FE2"/>
    <w:rsid w:val="00B43218"/>
    <w:rsid w:val="00B63948"/>
    <w:rsid w:val="00B949BA"/>
    <w:rsid w:val="00BB2678"/>
    <w:rsid w:val="00BE6D86"/>
    <w:rsid w:val="00C16C65"/>
    <w:rsid w:val="00C218E2"/>
    <w:rsid w:val="00C24C60"/>
    <w:rsid w:val="00C40C37"/>
    <w:rsid w:val="00C43A4A"/>
    <w:rsid w:val="00C51EEE"/>
    <w:rsid w:val="00C919B0"/>
    <w:rsid w:val="00CA095F"/>
    <w:rsid w:val="00CC6093"/>
    <w:rsid w:val="00CE1F88"/>
    <w:rsid w:val="00D10AC4"/>
    <w:rsid w:val="00D1458E"/>
    <w:rsid w:val="00D31687"/>
    <w:rsid w:val="00D462E0"/>
    <w:rsid w:val="00D5442B"/>
    <w:rsid w:val="00D62A6E"/>
    <w:rsid w:val="00D651BB"/>
    <w:rsid w:val="00D71476"/>
    <w:rsid w:val="00D769E3"/>
    <w:rsid w:val="00D9148B"/>
    <w:rsid w:val="00D93CCA"/>
    <w:rsid w:val="00DA2226"/>
    <w:rsid w:val="00DF560F"/>
    <w:rsid w:val="00DF7EED"/>
    <w:rsid w:val="00E00F6E"/>
    <w:rsid w:val="00E27F7E"/>
    <w:rsid w:val="00E3660F"/>
    <w:rsid w:val="00E4299D"/>
    <w:rsid w:val="00E65385"/>
    <w:rsid w:val="00E82B3A"/>
    <w:rsid w:val="00EA0851"/>
    <w:rsid w:val="00F0116D"/>
    <w:rsid w:val="00F07CD6"/>
    <w:rsid w:val="00F23A51"/>
    <w:rsid w:val="00F413A5"/>
    <w:rsid w:val="00F52353"/>
    <w:rsid w:val="00F54253"/>
    <w:rsid w:val="00F60608"/>
    <w:rsid w:val="00F60F1B"/>
    <w:rsid w:val="00F80E6F"/>
    <w:rsid w:val="00F90E67"/>
    <w:rsid w:val="00FD2116"/>
    <w:rsid w:val="00FD3A67"/>
    <w:rsid w:val="00FD4167"/>
    <w:rsid w:val="00FE0ED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66708B0"/>
  <w15:docId w15:val="{C541F09B-0150-4FCA-8539-130102CC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4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7A9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87A9A"/>
    <w:rPr>
      <w:rFonts w:ascii="Lucida Grande" w:hAnsi="Lucida Grande"/>
      <w:sz w:val="18"/>
      <w:szCs w:val="18"/>
    </w:rPr>
  </w:style>
  <w:style w:type="paragraph" w:styleId="Header">
    <w:name w:val="header"/>
    <w:basedOn w:val="Normal"/>
    <w:link w:val="HeaderChar"/>
    <w:uiPriority w:val="99"/>
    <w:unhideWhenUsed/>
    <w:rsid w:val="00B949BA"/>
    <w:pPr>
      <w:tabs>
        <w:tab w:val="center" w:pos="4320"/>
        <w:tab w:val="right" w:pos="8640"/>
      </w:tabs>
      <w:spacing w:after="0"/>
    </w:pPr>
  </w:style>
  <w:style w:type="character" w:customStyle="1" w:styleId="HeaderChar">
    <w:name w:val="Header Char"/>
    <w:basedOn w:val="DefaultParagraphFont"/>
    <w:link w:val="Header"/>
    <w:uiPriority w:val="99"/>
    <w:rsid w:val="00B949BA"/>
  </w:style>
  <w:style w:type="paragraph" w:styleId="Footer">
    <w:name w:val="footer"/>
    <w:basedOn w:val="Normal"/>
    <w:link w:val="FooterChar"/>
    <w:uiPriority w:val="99"/>
    <w:unhideWhenUsed/>
    <w:rsid w:val="00B949BA"/>
    <w:pPr>
      <w:tabs>
        <w:tab w:val="center" w:pos="4320"/>
        <w:tab w:val="right" w:pos="8640"/>
      </w:tabs>
      <w:spacing w:after="0"/>
    </w:pPr>
  </w:style>
  <w:style w:type="character" w:customStyle="1" w:styleId="FooterChar">
    <w:name w:val="Footer Char"/>
    <w:basedOn w:val="DefaultParagraphFont"/>
    <w:link w:val="Footer"/>
    <w:uiPriority w:val="99"/>
    <w:rsid w:val="00B949BA"/>
  </w:style>
  <w:style w:type="character" w:styleId="PageNumber">
    <w:name w:val="page number"/>
    <w:basedOn w:val="DefaultParagraphFont"/>
    <w:uiPriority w:val="99"/>
    <w:semiHidden/>
    <w:unhideWhenUsed/>
    <w:rsid w:val="00B949BA"/>
  </w:style>
  <w:style w:type="paragraph" w:styleId="NormalWeb">
    <w:name w:val="Normal (Web)"/>
    <w:basedOn w:val="Normal"/>
    <w:uiPriority w:val="99"/>
    <w:semiHidden/>
    <w:unhideWhenUsed/>
    <w:rsid w:val="007A3746"/>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506701"/>
    <w:rPr>
      <w:color w:val="0000FF" w:themeColor="hyperlink"/>
      <w:u w:val="single"/>
    </w:rPr>
  </w:style>
  <w:style w:type="character" w:styleId="UnresolvedMention">
    <w:name w:val="Unresolved Mention"/>
    <w:basedOn w:val="DefaultParagraphFont"/>
    <w:uiPriority w:val="99"/>
    <w:semiHidden/>
    <w:unhideWhenUsed/>
    <w:rsid w:val="00506701"/>
    <w:rPr>
      <w:color w:val="605E5C"/>
      <w:shd w:val="clear" w:color="auto" w:fill="E1DFDD"/>
    </w:rPr>
  </w:style>
  <w:style w:type="paragraph" w:customStyle="1" w:styleId="Default">
    <w:name w:val="Default"/>
    <w:rsid w:val="00506701"/>
    <w:pPr>
      <w:autoSpaceDE w:val="0"/>
      <w:autoSpaceDN w:val="0"/>
      <w:adjustRightInd w:val="0"/>
      <w:spacing w:after="0"/>
    </w:pPr>
    <w:rPr>
      <w:rFonts w:ascii="Times New Roman" w:hAnsi="Times New Roman" w:cs="Times New Roman"/>
      <w:color w:val="000000"/>
    </w:rPr>
  </w:style>
  <w:style w:type="paragraph" w:styleId="ListParagraph">
    <w:name w:val="List Paragraph"/>
    <w:basedOn w:val="Normal"/>
    <w:uiPriority w:val="34"/>
    <w:qFormat/>
    <w:rsid w:val="00506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90396">
      <w:bodyDiv w:val="1"/>
      <w:marLeft w:val="0"/>
      <w:marRight w:val="0"/>
      <w:marTop w:val="0"/>
      <w:marBottom w:val="0"/>
      <w:divBdr>
        <w:top w:val="none" w:sz="0" w:space="0" w:color="auto"/>
        <w:left w:val="none" w:sz="0" w:space="0" w:color="auto"/>
        <w:bottom w:val="none" w:sz="0" w:space="0" w:color="auto"/>
        <w:right w:val="none" w:sz="0" w:space="0" w:color="auto"/>
      </w:divBdr>
    </w:div>
    <w:div w:id="1907567920">
      <w:bodyDiv w:val="1"/>
      <w:marLeft w:val="0"/>
      <w:marRight w:val="0"/>
      <w:marTop w:val="0"/>
      <w:marBottom w:val="0"/>
      <w:divBdr>
        <w:top w:val="none" w:sz="0" w:space="0" w:color="auto"/>
        <w:left w:val="none" w:sz="0" w:space="0" w:color="auto"/>
        <w:bottom w:val="none" w:sz="0" w:space="0" w:color="auto"/>
        <w:right w:val="none" w:sz="0" w:space="0" w:color="auto"/>
      </w:divBdr>
    </w:div>
    <w:div w:id="2040006760">
      <w:bodyDiv w:val="1"/>
      <w:marLeft w:val="0"/>
      <w:marRight w:val="0"/>
      <w:marTop w:val="0"/>
      <w:marBottom w:val="0"/>
      <w:divBdr>
        <w:top w:val="none" w:sz="0" w:space="0" w:color="auto"/>
        <w:left w:val="none" w:sz="0" w:space="0" w:color="auto"/>
        <w:bottom w:val="none" w:sz="0" w:space="0" w:color="auto"/>
        <w:right w:val="none" w:sz="0" w:space="0" w:color="auto"/>
      </w:divBdr>
      <w:divsChild>
        <w:div w:id="656227406">
          <w:marLeft w:val="0"/>
          <w:marRight w:val="-9135"/>
          <w:marTop w:val="0"/>
          <w:marBottom w:val="0"/>
          <w:divBdr>
            <w:top w:val="none" w:sz="0" w:space="0" w:color="auto"/>
            <w:left w:val="none" w:sz="0" w:space="0" w:color="auto"/>
            <w:bottom w:val="none" w:sz="0" w:space="0" w:color="auto"/>
            <w:right w:val="none" w:sz="0" w:space="0" w:color="auto"/>
          </w:divBdr>
        </w:div>
        <w:div w:id="92670980">
          <w:marLeft w:val="0"/>
          <w:marRight w:val="-9135"/>
          <w:marTop w:val="0"/>
          <w:marBottom w:val="0"/>
          <w:divBdr>
            <w:top w:val="none" w:sz="0" w:space="0" w:color="auto"/>
            <w:left w:val="none" w:sz="0" w:space="0" w:color="auto"/>
            <w:bottom w:val="none" w:sz="0" w:space="0" w:color="auto"/>
            <w:right w:val="none" w:sz="0" w:space="0" w:color="auto"/>
          </w:divBdr>
        </w:div>
        <w:div w:id="249043593">
          <w:marLeft w:val="0"/>
          <w:marRight w:val="-9135"/>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giorda1@stevens.ed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vcortese@stevens.ed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ckee1\Downloads\ResearchProposalTemplate2019%2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ResearchProposalTemplate2019 (4).dotx</Template>
  <TotalTime>53</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Alida McKee</dc:creator>
  <cp:keywords/>
  <dc:description/>
  <cp:lastModifiedBy>Vincent Cortese</cp:lastModifiedBy>
  <cp:revision>42</cp:revision>
  <cp:lastPrinted>2020-04-16T20:30:00Z</cp:lastPrinted>
  <dcterms:created xsi:type="dcterms:W3CDTF">2020-04-16T19:54:00Z</dcterms:created>
  <dcterms:modified xsi:type="dcterms:W3CDTF">2020-04-24T19:27:00Z</dcterms:modified>
</cp:coreProperties>
</file>