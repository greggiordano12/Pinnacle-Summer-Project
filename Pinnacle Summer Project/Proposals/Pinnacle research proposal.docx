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AC31E" w14:textId="58DF744C" w:rsidR="00B949BA" w:rsidRDefault="00B949BA" w:rsidP="00B949BA">
      <w:r>
        <w:t>First Name:</w:t>
      </w:r>
      <w:r w:rsidR="009E28F8">
        <w:t xml:space="preserve"> Vincent</w:t>
      </w:r>
    </w:p>
    <w:p w14:paraId="534C0B06" w14:textId="17922661" w:rsidR="00B949BA" w:rsidRDefault="00B949BA" w:rsidP="00B949BA">
      <w:r>
        <w:t>Last Name:</w:t>
      </w:r>
      <w:r w:rsidR="009E28F8">
        <w:t xml:space="preserve"> Cortese</w:t>
      </w:r>
    </w:p>
    <w:p w14:paraId="274FC234" w14:textId="74B6633E" w:rsidR="00B949BA" w:rsidRDefault="00B949BA" w:rsidP="00B949BA">
      <w:r>
        <w:t>CWID:</w:t>
      </w:r>
      <w:r w:rsidR="009E28F8">
        <w:t xml:space="preserve"> 10425225</w:t>
      </w:r>
    </w:p>
    <w:p w14:paraId="39DA1EF5" w14:textId="6595864D" w:rsidR="00B949BA" w:rsidRDefault="00B949BA" w:rsidP="00B949BA">
      <w:r>
        <w:t>Stevens Email:</w:t>
      </w:r>
      <w:r w:rsidR="009E28F8">
        <w:t xml:space="preserve"> vcortese@stevens.edu</w:t>
      </w:r>
    </w:p>
    <w:p w14:paraId="7FE25D37" w14:textId="00E5C701" w:rsidR="00B949BA" w:rsidRDefault="00B949BA" w:rsidP="00B949BA">
      <w:r>
        <w:t>Research Advisor First Name:</w:t>
      </w:r>
      <w:r w:rsidR="009E28F8">
        <w:t xml:space="preserve"> Majeed</w:t>
      </w:r>
    </w:p>
    <w:p w14:paraId="2A1EFA5F" w14:textId="2BCB245F" w:rsidR="00B949BA" w:rsidRDefault="00B949BA" w:rsidP="00B949BA">
      <w:r>
        <w:t>Research Advisor Last Name:</w:t>
      </w:r>
      <w:r w:rsidR="009E28F8">
        <w:t xml:space="preserve"> Simaan</w:t>
      </w:r>
    </w:p>
    <w:p w14:paraId="0177DDDD" w14:textId="34628102" w:rsidR="00B949BA" w:rsidRDefault="00B949BA" w:rsidP="00B949BA">
      <w:r>
        <w:t>Research Advisor Email:</w:t>
      </w:r>
      <w:r w:rsidR="009E28F8">
        <w:t xml:space="preserve"> msimaan@stevens.edu</w:t>
      </w:r>
    </w:p>
    <w:p w14:paraId="6E872878" w14:textId="5713DB81" w:rsidR="00B949BA" w:rsidRDefault="00B949BA" w:rsidP="00B949BA">
      <w:r>
        <w:t>Research Advisor Department</w:t>
      </w:r>
      <w:r w:rsidR="009E28F8">
        <w:t>: School of Business</w:t>
      </w:r>
    </w:p>
    <w:p w14:paraId="522884D8" w14:textId="25466839" w:rsidR="00B949BA" w:rsidRDefault="00B949BA" w:rsidP="00B949BA">
      <w:r>
        <w:t>Project Title:</w:t>
      </w:r>
      <w:r w:rsidR="009E28F8">
        <w:t xml:space="preserve"> </w:t>
      </w:r>
      <w:r w:rsidR="00D62A6E">
        <w:t xml:space="preserve">Implementing </w:t>
      </w:r>
      <w:r w:rsidR="00401272">
        <w:t>Volatility into Investor’s Portfolios</w:t>
      </w:r>
    </w:p>
    <w:p w14:paraId="777D4495" w14:textId="77777777" w:rsidR="00CC6093" w:rsidRDefault="00CC6093">
      <w:pPr>
        <w:rPr>
          <w:color w:val="FF0000"/>
        </w:rPr>
      </w:pPr>
      <w:r>
        <w:rPr>
          <w:color w:val="FF0000"/>
        </w:rPr>
        <w:br w:type="page"/>
      </w:r>
    </w:p>
    <w:p w14:paraId="3BE1AEA0" w14:textId="426D8A5E" w:rsidR="007A3746" w:rsidRPr="00CC6093" w:rsidRDefault="007A3746" w:rsidP="00B949BA">
      <w:r>
        <w:rPr>
          <w:rFonts w:eastAsia="Times New Roman" w:cs="Times New Roman"/>
        </w:rPr>
        <w:lastRenderedPageBreak/>
        <w:t>Overall Project Goal</w:t>
      </w:r>
      <w:r w:rsidR="004A6373">
        <w:rPr>
          <w:rFonts w:eastAsia="Times New Roman" w:cs="Times New Roman"/>
        </w:rPr>
        <w:t xml:space="preserve">: Find a way to safely implement volatility to protect investor’s </w:t>
      </w:r>
      <w:r w:rsidR="00401272">
        <w:rPr>
          <w:rFonts w:eastAsia="Times New Roman" w:cs="Times New Roman"/>
        </w:rPr>
        <w:tab/>
      </w:r>
      <w:r w:rsidR="004A6373">
        <w:rPr>
          <w:rFonts w:eastAsia="Times New Roman" w:cs="Times New Roman"/>
        </w:rPr>
        <w:t>portfolios</w:t>
      </w:r>
    </w:p>
    <w:p w14:paraId="5072ADBB" w14:textId="77777777" w:rsidR="004A6373" w:rsidRDefault="007A3746" w:rsidP="007A3746">
      <w:pPr>
        <w:rPr>
          <w:rFonts w:eastAsia="Times New Roman" w:cs="Times New Roman"/>
        </w:rPr>
      </w:pPr>
      <w:r w:rsidRPr="007A3746">
        <w:rPr>
          <w:rFonts w:eastAsia="Times New Roman" w:cs="Times New Roman"/>
        </w:rPr>
        <w:t>List of specific tasks to be accomplished to reach the goal</w:t>
      </w:r>
      <w:r w:rsidR="004A6373">
        <w:rPr>
          <w:rFonts w:eastAsia="Times New Roman" w:cs="Times New Roman"/>
        </w:rPr>
        <w:t xml:space="preserve">: </w:t>
      </w:r>
    </w:p>
    <w:p w14:paraId="5BF51294" w14:textId="5A7FCCA1" w:rsidR="007A3746" w:rsidRDefault="004A6373" w:rsidP="004A6373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Data collection</w:t>
      </w:r>
    </w:p>
    <w:p w14:paraId="73DA1354" w14:textId="262F815E" w:rsidR="004A6373" w:rsidRDefault="004A6373" w:rsidP="004A6373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Creating robust portfolio backtest</w:t>
      </w:r>
      <w:r w:rsidR="00C919B0">
        <w:rPr>
          <w:rFonts w:eastAsia="Times New Roman" w:cs="Times New Roman"/>
        </w:rPr>
        <w:t>s</w:t>
      </w:r>
    </w:p>
    <w:p w14:paraId="367C8694" w14:textId="00CE8E2E" w:rsidR="004A6373" w:rsidRDefault="004A6373" w:rsidP="004A6373">
      <w:pPr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Create different portfolios across different assets</w:t>
      </w:r>
    </w:p>
    <w:p w14:paraId="2BEA2C43" w14:textId="77777777" w:rsidR="004A6373" w:rsidRPr="007A3746" w:rsidRDefault="004A6373" w:rsidP="004A6373">
      <w:pPr>
        <w:ind w:firstLine="720"/>
        <w:rPr>
          <w:rFonts w:eastAsia="Times New Roman" w:cs="Times New Roman"/>
        </w:rPr>
      </w:pPr>
    </w:p>
    <w:p w14:paraId="63D6AB87" w14:textId="0BDCA922" w:rsidR="007A3746" w:rsidRDefault="007A3746" w:rsidP="007A3746">
      <w:pPr>
        <w:rPr>
          <w:rFonts w:eastAsia="Times New Roman" w:cs="Times New Roman"/>
        </w:rPr>
      </w:pPr>
      <w:r w:rsidRPr="007A3746">
        <w:rPr>
          <w:rFonts w:eastAsia="Times New Roman" w:cs="Times New Roman"/>
        </w:rPr>
        <w:t>Approximate timeline to accomplish the specific tasks (remember you have 10 weeks to complete your project)</w:t>
      </w:r>
    </w:p>
    <w:p w14:paraId="2B513314" w14:textId="0F027BBB" w:rsidR="004A6373" w:rsidRDefault="001622AD" w:rsidP="00100F42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May 1</w:t>
      </w:r>
      <w:r w:rsidRPr="001622AD">
        <w:rPr>
          <w:rFonts w:eastAsia="Times New Roman" w:cs="Times New Roman"/>
          <w:vertAlign w:val="superscript"/>
        </w:rPr>
        <w:t>st</w:t>
      </w:r>
      <w:r>
        <w:rPr>
          <w:rFonts w:eastAsia="Times New Roman" w:cs="Times New Roman"/>
        </w:rPr>
        <w:t xml:space="preserve"> – start data collection </w:t>
      </w:r>
      <w:r w:rsidR="00091C3F">
        <w:rPr>
          <w:rFonts w:eastAsia="Times New Roman" w:cs="Times New Roman"/>
        </w:rPr>
        <w:t xml:space="preserve">and figuring out which assets are going to be in </w:t>
      </w:r>
      <w:r w:rsidR="00100F42">
        <w:rPr>
          <w:rFonts w:eastAsia="Times New Roman" w:cs="Times New Roman"/>
        </w:rPr>
        <w:t>the various portfolios</w:t>
      </w:r>
      <w:r w:rsidR="004A6373">
        <w:rPr>
          <w:rFonts w:eastAsia="Times New Roman" w:cs="Times New Roman"/>
        </w:rPr>
        <w:t xml:space="preserve"> </w:t>
      </w:r>
    </w:p>
    <w:p w14:paraId="2EE513AC" w14:textId="285766FE" w:rsidR="00D10AC4" w:rsidRDefault="00D9148B" w:rsidP="00100F42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May 15</w:t>
      </w:r>
      <w:r w:rsidRPr="00D9148B">
        <w:rPr>
          <w:rFonts w:eastAsia="Times New Roman" w:cs="Times New Roman"/>
          <w:vertAlign w:val="superscript"/>
        </w:rPr>
        <w:t>th</w:t>
      </w:r>
      <w:r>
        <w:rPr>
          <w:rFonts w:eastAsia="Times New Roman" w:cs="Times New Roman"/>
        </w:rPr>
        <w:t xml:space="preserve"> – </w:t>
      </w:r>
      <w:r w:rsidR="00EA0851">
        <w:rPr>
          <w:rFonts w:eastAsia="Times New Roman" w:cs="Times New Roman"/>
        </w:rPr>
        <w:t xml:space="preserve">Construct </w:t>
      </w:r>
      <w:r w:rsidR="00AB6D48">
        <w:rPr>
          <w:rFonts w:eastAsia="Times New Roman" w:cs="Times New Roman"/>
        </w:rPr>
        <w:t xml:space="preserve">multiple </w:t>
      </w:r>
      <w:r w:rsidR="00EA0851">
        <w:rPr>
          <w:rFonts w:eastAsia="Times New Roman" w:cs="Times New Roman"/>
        </w:rPr>
        <w:t xml:space="preserve">portfolios </w:t>
      </w:r>
      <w:r w:rsidR="00AB6D48">
        <w:rPr>
          <w:rFonts w:eastAsia="Times New Roman" w:cs="Times New Roman"/>
        </w:rPr>
        <w:t xml:space="preserve">with different asset </w:t>
      </w:r>
      <w:r w:rsidR="00581378">
        <w:rPr>
          <w:rFonts w:eastAsia="Times New Roman" w:cs="Times New Roman"/>
        </w:rPr>
        <w:t xml:space="preserve">allocations </w:t>
      </w:r>
    </w:p>
    <w:p w14:paraId="6D515CA5" w14:textId="47018E27" w:rsidR="00100F42" w:rsidRDefault="004F69BA" w:rsidP="00100F42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May 29</w:t>
      </w:r>
      <w:r w:rsidRPr="004F69BA">
        <w:rPr>
          <w:rFonts w:eastAsia="Times New Roman" w:cs="Times New Roman"/>
          <w:vertAlign w:val="superscript"/>
        </w:rPr>
        <w:t>th</w:t>
      </w:r>
      <w:r>
        <w:rPr>
          <w:rFonts w:eastAsia="Times New Roman" w:cs="Times New Roman"/>
        </w:rPr>
        <w:t xml:space="preserve"> - </w:t>
      </w:r>
      <w:r w:rsidR="00D9148B">
        <w:rPr>
          <w:rFonts w:eastAsia="Times New Roman" w:cs="Times New Roman"/>
        </w:rPr>
        <w:t xml:space="preserve">look to start backtesting the </w:t>
      </w:r>
      <w:r w:rsidR="003047C3">
        <w:rPr>
          <w:rFonts w:eastAsia="Times New Roman" w:cs="Times New Roman"/>
        </w:rPr>
        <w:t xml:space="preserve">portfolios </w:t>
      </w:r>
      <w:r w:rsidR="00781A9A">
        <w:rPr>
          <w:rFonts w:eastAsia="Times New Roman" w:cs="Times New Roman"/>
        </w:rPr>
        <w:t>and create a</w:t>
      </w:r>
      <w:r w:rsidR="007B0BE4">
        <w:rPr>
          <w:rFonts w:eastAsia="Times New Roman" w:cs="Times New Roman"/>
        </w:rPr>
        <w:t xml:space="preserve"> holistic method to evaluate each portfolio</w:t>
      </w:r>
    </w:p>
    <w:p w14:paraId="2A48F2E5" w14:textId="65FDC75A" w:rsidR="00FD4167" w:rsidRDefault="006D0ED8" w:rsidP="00100F42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June</w:t>
      </w:r>
      <w:r w:rsidR="00FD4167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1</w:t>
      </w:r>
      <w:r w:rsidR="00F80E6F">
        <w:rPr>
          <w:rFonts w:eastAsia="Times New Roman" w:cs="Times New Roman"/>
        </w:rPr>
        <w:t>4</w:t>
      </w:r>
      <w:r w:rsidR="00FD4167" w:rsidRPr="00FD4167">
        <w:rPr>
          <w:rFonts w:eastAsia="Times New Roman" w:cs="Times New Roman"/>
          <w:vertAlign w:val="superscript"/>
        </w:rPr>
        <w:t>th</w:t>
      </w:r>
      <w:r w:rsidR="00FD4167">
        <w:rPr>
          <w:rFonts w:eastAsia="Times New Roman" w:cs="Times New Roman"/>
        </w:rPr>
        <w:t xml:space="preserve"> </w:t>
      </w:r>
      <w:r w:rsidR="00C218E2">
        <w:rPr>
          <w:rFonts w:eastAsia="Times New Roman" w:cs="Times New Roman"/>
        </w:rPr>
        <w:t>–</w:t>
      </w:r>
      <w:r w:rsidR="00FD4167">
        <w:rPr>
          <w:rFonts w:eastAsia="Times New Roman" w:cs="Times New Roman"/>
        </w:rPr>
        <w:t xml:space="preserve"> </w:t>
      </w:r>
      <w:r w:rsidR="00C218E2">
        <w:rPr>
          <w:rFonts w:eastAsia="Times New Roman" w:cs="Times New Roman"/>
        </w:rPr>
        <w:t xml:space="preserve">create graphs and other relevant visualizations </w:t>
      </w:r>
    </w:p>
    <w:p w14:paraId="53D5B5EA" w14:textId="2DB329A4" w:rsidR="00D5442B" w:rsidRDefault="00D5442B" w:rsidP="00100F42">
      <w:pPr>
        <w:ind w:left="720"/>
        <w:rPr>
          <w:rFonts w:eastAsia="Times New Roman" w:cs="Times New Roman"/>
        </w:rPr>
      </w:pPr>
      <w:r>
        <w:rPr>
          <w:rFonts w:eastAsia="Times New Roman" w:cs="Times New Roman"/>
        </w:rPr>
        <w:t>June 28</w:t>
      </w:r>
      <w:r w:rsidRPr="00D5442B">
        <w:rPr>
          <w:rFonts w:eastAsia="Times New Roman" w:cs="Times New Roman"/>
          <w:vertAlign w:val="superscript"/>
        </w:rPr>
        <w:t>th</w:t>
      </w:r>
      <w:r>
        <w:rPr>
          <w:rFonts w:eastAsia="Times New Roman" w:cs="Times New Roman"/>
        </w:rPr>
        <w:t xml:space="preserve"> </w:t>
      </w:r>
      <w:r w:rsidR="004268F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</w:t>
      </w:r>
      <w:r w:rsidR="004268F5">
        <w:rPr>
          <w:rFonts w:eastAsia="Times New Roman" w:cs="Times New Roman"/>
        </w:rPr>
        <w:t xml:space="preserve">start the poster </w:t>
      </w:r>
    </w:p>
    <w:p w14:paraId="4F4C4871" w14:textId="77777777" w:rsidR="00D10AC4" w:rsidRPr="007A3746" w:rsidRDefault="00D10AC4" w:rsidP="00100F42">
      <w:pPr>
        <w:ind w:left="720"/>
        <w:rPr>
          <w:rFonts w:eastAsia="Times New Roman" w:cs="Times New Roman"/>
        </w:rPr>
      </w:pPr>
    </w:p>
    <w:p w14:paraId="3D7F4C3C" w14:textId="1597D24D" w:rsidR="007A3746" w:rsidRDefault="007A3746" w:rsidP="007A3746">
      <w:pPr>
        <w:rPr>
          <w:rFonts w:eastAsia="Times New Roman" w:cs="Times New Roman"/>
        </w:rPr>
      </w:pPr>
      <w:r w:rsidRPr="007A3746">
        <w:rPr>
          <w:rFonts w:eastAsia="Times New Roman" w:cs="Times New Roman"/>
        </w:rPr>
        <w:t>List of special skills you will have to develop or special equipment you will have to learn to use</w:t>
      </w:r>
    </w:p>
    <w:p w14:paraId="7C6B8BA4" w14:textId="389771F8" w:rsidR="00B36FE2" w:rsidRDefault="00B36FE2" w:rsidP="007A3746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  <w:t>Python</w:t>
      </w:r>
    </w:p>
    <w:p w14:paraId="24FC1056" w14:textId="5ED9B53E" w:rsidR="009E3284" w:rsidRDefault="009E3284" w:rsidP="007A3746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="00501A53">
        <w:rPr>
          <w:rFonts w:eastAsia="Times New Roman" w:cs="Times New Roman"/>
        </w:rPr>
        <w:t>Learning the efficient frontier of investments</w:t>
      </w:r>
    </w:p>
    <w:p w14:paraId="610B025C" w14:textId="03F1913F" w:rsidR="00501A53" w:rsidRDefault="00501A53" w:rsidP="007A3746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 w:rsidR="00301A76">
        <w:rPr>
          <w:rFonts w:eastAsia="Times New Roman" w:cs="Times New Roman"/>
        </w:rPr>
        <w:t>Back t</w:t>
      </w:r>
      <w:r>
        <w:rPr>
          <w:rFonts w:eastAsia="Times New Roman" w:cs="Times New Roman"/>
        </w:rPr>
        <w:t>esting various port</w:t>
      </w:r>
      <w:r w:rsidR="00301A76">
        <w:rPr>
          <w:rFonts w:eastAsia="Times New Roman" w:cs="Times New Roman"/>
        </w:rPr>
        <w:t xml:space="preserve">folios in python </w:t>
      </w:r>
    </w:p>
    <w:p w14:paraId="2FEB4FF8" w14:textId="7167BC66" w:rsidR="00B36FE2" w:rsidRPr="007A3746" w:rsidRDefault="00B36FE2" w:rsidP="007A3746">
      <w:pPr>
        <w:rPr>
          <w:rFonts w:eastAsia="Times New Roman" w:cs="Times New Roman"/>
        </w:rPr>
      </w:pPr>
      <w:r>
        <w:rPr>
          <w:rFonts w:eastAsia="Times New Roman" w:cs="Times New Roman"/>
        </w:rPr>
        <w:tab/>
      </w:r>
    </w:p>
    <w:p w14:paraId="579C6CBE" w14:textId="77777777" w:rsidR="007A3746" w:rsidRPr="007A3746" w:rsidRDefault="007A3746" w:rsidP="00B949BA">
      <w:pPr>
        <w:rPr>
          <w:rFonts w:eastAsia="Times New Roman" w:cs="Times New Roman"/>
        </w:rPr>
      </w:pPr>
    </w:p>
    <w:sectPr w:rsidR="007A3746" w:rsidRPr="007A3746" w:rsidSect="00D7147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A1345" w14:textId="77777777" w:rsidR="00971C63" w:rsidRDefault="00971C63" w:rsidP="00B949BA">
      <w:pPr>
        <w:spacing w:after="0"/>
      </w:pPr>
      <w:r>
        <w:separator/>
      </w:r>
    </w:p>
  </w:endnote>
  <w:endnote w:type="continuationSeparator" w:id="0">
    <w:p w14:paraId="756E94D5" w14:textId="77777777" w:rsidR="00971C63" w:rsidRDefault="00971C63" w:rsidP="00B949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805318" w14:textId="77777777" w:rsidR="00B949BA" w:rsidRDefault="00B949BA" w:rsidP="008754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00C83D" w14:textId="77777777" w:rsidR="00B949BA" w:rsidRDefault="00B949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E22C6" w14:textId="77777777" w:rsidR="00B949BA" w:rsidRDefault="00B949BA" w:rsidP="008754E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4C6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48F580" w14:textId="77777777" w:rsidR="00B949BA" w:rsidRDefault="00B949BA">
    <w:pPr>
      <w:pStyle w:val="Foo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F3A8A" w14:textId="77777777" w:rsidR="001A7A07" w:rsidRDefault="001A7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B60E4" w14:textId="77777777" w:rsidR="00971C63" w:rsidRDefault="00971C63" w:rsidP="00B949BA">
      <w:pPr>
        <w:spacing w:after="0"/>
      </w:pPr>
      <w:r>
        <w:separator/>
      </w:r>
    </w:p>
  </w:footnote>
  <w:footnote w:type="continuationSeparator" w:id="0">
    <w:p w14:paraId="26D0BF03" w14:textId="77777777" w:rsidR="00971C63" w:rsidRDefault="00971C63" w:rsidP="00B949B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6F1786" w14:textId="77777777" w:rsidR="001A7A07" w:rsidRDefault="001A7A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2839CB" w14:textId="77777777" w:rsidR="00B949BA" w:rsidRPr="00B949BA" w:rsidRDefault="00C24C60" w:rsidP="00B949BA">
    <w:pPr>
      <w:jc w:val="center"/>
      <w:rPr>
        <w:sz w:val="28"/>
        <w:szCs w:val="28"/>
      </w:rPr>
    </w:pPr>
    <w:r>
      <w:rPr>
        <w:sz w:val="28"/>
        <w:szCs w:val="28"/>
      </w:rPr>
      <w:t>Pinnacle</w:t>
    </w:r>
    <w:r w:rsidR="00B949BA" w:rsidRPr="00B949BA">
      <w:rPr>
        <w:sz w:val="28"/>
        <w:szCs w:val="28"/>
      </w:rPr>
      <w:t xml:space="preserve"> Scholars </w:t>
    </w:r>
    <w:r>
      <w:rPr>
        <w:sz w:val="28"/>
        <w:szCs w:val="28"/>
      </w:rPr>
      <w:t xml:space="preserve">Summer </w:t>
    </w:r>
    <w:r w:rsidR="00CC6093">
      <w:rPr>
        <w:sz w:val="28"/>
        <w:szCs w:val="28"/>
      </w:rPr>
      <w:t>20</w:t>
    </w:r>
    <w:r w:rsidR="001A7A07">
      <w:rPr>
        <w:sz w:val="28"/>
        <w:szCs w:val="28"/>
      </w:rPr>
      <w:t>20</w:t>
    </w:r>
    <w:r w:rsidR="00B949BA" w:rsidRPr="00B949BA">
      <w:rPr>
        <w:sz w:val="28"/>
        <w:szCs w:val="28"/>
      </w:rPr>
      <w:t xml:space="preserve"> Research Proposal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FA3D8" w14:textId="77777777" w:rsidR="001A7A07" w:rsidRDefault="001A7A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attachedTemplate r:id="rId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07"/>
    <w:rsid w:val="00007132"/>
    <w:rsid w:val="000103F1"/>
    <w:rsid w:val="00056608"/>
    <w:rsid w:val="00074155"/>
    <w:rsid w:val="00074E27"/>
    <w:rsid w:val="0008438E"/>
    <w:rsid w:val="00091C3F"/>
    <w:rsid w:val="000D64E2"/>
    <w:rsid w:val="00100F42"/>
    <w:rsid w:val="0013024C"/>
    <w:rsid w:val="00152D8F"/>
    <w:rsid w:val="001622AD"/>
    <w:rsid w:val="00164E78"/>
    <w:rsid w:val="00186A25"/>
    <w:rsid w:val="001A2AF8"/>
    <w:rsid w:val="001A7A07"/>
    <w:rsid w:val="00210DA2"/>
    <w:rsid w:val="00214EC2"/>
    <w:rsid w:val="00221485"/>
    <w:rsid w:val="00231E40"/>
    <w:rsid w:val="00293303"/>
    <w:rsid w:val="002A6A60"/>
    <w:rsid w:val="002F2A21"/>
    <w:rsid w:val="002F7269"/>
    <w:rsid w:val="00301A76"/>
    <w:rsid w:val="003047C3"/>
    <w:rsid w:val="00354722"/>
    <w:rsid w:val="00360010"/>
    <w:rsid w:val="003769A2"/>
    <w:rsid w:val="0038598A"/>
    <w:rsid w:val="0039226C"/>
    <w:rsid w:val="00392A53"/>
    <w:rsid w:val="00394C50"/>
    <w:rsid w:val="003C40E6"/>
    <w:rsid w:val="003C4197"/>
    <w:rsid w:val="003C7BD0"/>
    <w:rsid w:val="003C7DBB"/>
    <w:rsid w:val="003E3176"/>
    <w:rsid w:val="003E5D35"/>
    <w:rsid w:val="003F6A77"/>
    <w:rsid w:val="00401272"/>
    <w:rsid w:val="004268F5"/>
    <w:rsid w:val="00455CB6"/>
    <w:rsid w:val="004A6373"/>
    <w:rsid w:val="004C7C9E"/>
    <w:rsid w:val="004F69BA"/>
    <w:rsid w:val="00501A53"/>
    <w:rsid w:val="005211CC"/>
    <w:rsid w:val="00581378"/>
    <w:rsid w:val="00593B1B"/>
    <w:rsid w:val="005D10B1"/>
    <w:rsid w:val="00616991"/>
    <w:rsid w:val="006507F3"/>
    <w:rsid w:val="00655CBE"/>
    <w:rsid w:val="006603F5"/>
    <w:rsid w:val="00676F56"/>
    <w:rsid w:val="006B55CD"/>
    <w:rsid w:val="006D0ED8"/>
    <w:rsid w:val="00703BB7"/>
    <w:rsid w:val="00762B7A"/>
    <w:rsid w:val="00764847"/>
    <w:rsid w:val="00780739"/>
    <w:rsid w:val="00781A9A"/>
    <w:rsid w:val="00787A9A"/>
    <w:rsid w:val="007901D8"/>
    <w:rsid w:val="007A3746"/>
    <w:rsid w:val="007B0BE4"/>
    <w:rsid w:val="00841CEB"/>
    <w:rsid w:val="008B6C70"/>
    <w:rsid w:val="009121FF"/>
    <w:rsid w:val="0091512A"/>
    <w:rsid w:val="00930426"/>
    <w:rsid w:val="00952552"/>
    <w:rsid w:val="00954C1A"/>
    <w:rsid w:val="009567A6"/>
    <w:rsid w:val="00971C63"/>
    <w:rsid w:val="00994BBE"/>
    <w:rsid w:val="009A0D07"/>
    <w:rsid w:val="009B7C8B"/>
    <w:rsid w:val="009C322D"/>
    <w:rsid w:val="009E28F8"/>
    <w:rsid w:val="009E3284"/>
    <w:rsid w:val="009E6908"/>
    <w:rsid w:val="00A2048F"/>
    <w:rsid w:val="00A6216F"/>
    <w:rsid w:val="00A658ED"/>
    <w:rsid w:val="00A80ABC"/>
    <w:rsid w:val="00AB6D48"/>
    <w:rsid w:val="00AD1636"/>
    <w:rsid w:val="00B23A1A"/>
    <w:rsid w:val="00B32BA5"/>
    <w:rsid w:val="00B3530A"/>
    <w:rsid w:val="00B36FE2"/>
    <w:rsid w:val="00B43218"/>
    <w:rsid w:val="00B63948"/>
    <w:rsid w:val="00B949BA"/>
    <w:rsid w:val="00BE6D86"/>
    <w:rsid w:val="00C218E2"/>
    <w:rsid w:val="00C24C60"/>
    <w:rsid w:val="00C43A4A"/>
    <w:rsid w:val="00C51EEE"/>
    <w:rsid w:val="00C919B0"/>
    <w:rsid w:val="00CC6093"/>
    <w:rsid w:val="00CE1F88"/>
    <w:rsid w:val="00D10AC4"/>
    <w:rsid w:val="00D5442B"/>
    <w:rsid w:val="00D62A6E"/>
    <w:rsid w:val="00D651BB"/>
    <w:rsid w:val="00D71476"/>
    <w:rsid w:val="00D769E3"/>
    <w:rsid w:val="00D9148B"/>
    <w:rsid w:val="00D93CCA"/>
    <w:rsid w:val="00DF7EED"/>
    <w:rsid w:val="00E00F6E"/>
    <w:rsid w:val="00E3660F"/>
    <w:rsid w:val="00E4299D"/>
    <w:rsid w:val="00E65385"/>
    <w:rsid w:val="00E82B3A"/>
    <w:rsid w:val="00EA0851"/>
    <w:rsid w:val="00F07CD6"/>
    <w:rsid w:val="00F23A51"/>
    <w:rsid w:val="00F413A5"/>
    <w:rsid w:val="00F54253"/>
    <w:rsid w:val="00F60F1B"/>
    <w:rsid w:val="00F80E6F"/>
    <w:rsid w:val="00FD3A67"/>
    <w:rsid w:val="00FD4167"/>
    <w:rsid w:val="00FE0ED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66708B0"/>
  <w15:docId w15:val="{C541F09B-0150-4FCA-8539-130102CC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7A9A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A9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49B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949BA"/>
  </w:style>
  <w:style w:type="paragraph" w:styleId="Footer">
    <w:name w:val="footer"/>
    <w:basedOn w:val="Normal"/>
    <w:link w:val="FooterChar"/>
    <w:uiPriority w:val="99"/>
    <w:unhideWhenUsed/>
    <w:rsid w:val="00B949B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949BA"/>
  </w:style>
  <w:style w:type="character" w:styleId="PageNumber">
    <w:name w:val="page number"/>
    <w:basedOn w:val="DefaultParagraphFont"/>
    <w:uiPriority w:val="99"/>
    <w:semiHidden/>
    <w:unhideWhenUsed/>
    <w:rsid w:val="00B949BA"/>
  </w:style>
  <w:style w:type="paragraph" w:styleId="NormalWeb">
    <w:name w:val="Normal (Web)"/>
    <w:basedOn w:val="Normal"/>
    <w:uiPriority w:val="99"/>
    <w:semiHidden/>
    <w:unhideWhenUsed/>
    <w:rsid w:val="007A3746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3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ckee1\Downloads\ResearchProposalTemplate2019%20(4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ResearchProposalTemplate2019 (4).dotx</Template>
  <TotalTime>1699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Alida McKee</dc:creator>
  <cp:keywords/>
  <dc:description/>
  <cp:lastModifiedBy>Vincent Cortese</cp:lastModifiedBy>
  <cp:revision>30</cp:revision>
  <dcterms:created xsi:type="dcterms:W3CDTF">2020-02-03T21:21:00Z</dcterms:created>
  <dcterms:modified xsi:type="dcterms:W3CDTF">2020-04-16T19:39:00Z</dcterms:modified>
</cp:coreProperties>
</file>